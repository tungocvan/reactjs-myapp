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9193" w:type="dxa"/>
        <w:tblInd w:w="12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688"/>
        <w:gridCol w:w="5505"/>
      </w:tblGrid>
      <w:tr w:rsidR="00346E63" w:rsidRPr="00224BD2" w14:paraId="019EDD2F" w14:textId="77777777" w:rsidTr="00C378B5">
        <w:trPr>
          <w:trHeight w:val="295"/>
        </w:trPr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</w:tcPr>
          <w:p w14:paraId="30AFCD62" w14:textId="77777777" w:rsidR="00346E63" w:rsidRPr="00224BD2" w:rsidRDefault="00346E63" w:rsidP="00346E63">
            <w:pPr>
              <w:spacing w:after="0" w:line="259" w:lineRule="auto"/>
              <w:rPr>
                <w:rFonts w:ascii="Times New Roman" w:hAnsi="Times New Roman"/>
                <w:sz w:val="26"/>
                <w:szCs w:val="26"/>
              </w:rPr>
            </w:pPr>
            <w:r w:rsidRPr="00224BD2">
              <w:rPr>
                <w:rFonts w:ascii="Times New Roman" w:hAnsi="Times New Roman"/>
                <w:sz w:val="26"/>
                <w:szCs w:val="26"/>
              </w:rPr>
              <w:t xml:space="preserve">ỦY BAN NHÂN DÂN QUẬN 7 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</w:tcPr>
          <w:p w14:paraId="63670104" w14:textId="77777777" w:rsidR="00346E63" w:rsidRPr="00224BD2" w:rsidRDefault="00346E63" w:rsidP="00346E63">
            <w:pPr>
              <w:spacing w:after="0" w:line="259" w:lineRule="auto"/>
              <w:rPr>
                <w:rFonts w:ascii="Times New Roman" w:hAnsi="Times New Roman"/>
                <w:sz w:val="26"/>
                <w:szCs w:val="26"/>
              </w:rPr>
            </w:pPr>
            <w:r w:rsidRPr="00224BD2">
              <w:rPr>
                <w:rFonts w:ascii="Times New Roman" w:hAnsi="Times New Roman"/>
                <w:b/>
                <w:sz w:val="26"/>
                <w:szCs w:val="26"/>
              </w:rPr>
              <w:t xml:space="preserve">CỘNG HÒA XÃ HỘI CHỦ NGHĨA VIỆT NAM </w:t>
            </w:r>
          </w:p>
        </w:tc>
      </w:tr>
      <w:tr w:rsidR="00346E63" w:rsidRPr="00224BD2" w14:paraId="49E3E1B1" w14:textId="77777777" w:rsidTr="00C378B5">
        <w:trPr>
          <w:trHeight w:val="890"/>
        </w:trPr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</w:tcPr>
          <w:p w14:paraId="469808AC" w14:textId="77777777" w:rsidR="00346E63" w:rsidRPr="00224BD2" w:rsidRDefault="00346E63" w:rsidP="00346E63">
            <w:pPr>
              <w:spacing w:after="0" w:line="259" w:lineRule="auto"/>
              <w:ind w:left="461"/>
              <w:rPr>
                <w:rFonts w:ascii="Times New Roman" w:hAnsi="Times New Roman"/>
                <w:sz w:val="26"/>
                <w:szCs w:val="26"/>
              </w:rPr>
            </w:pPr>
            <w:r w:rsidRPr="00224BD2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</w:p>
          <w:p w14:paraId="51919BF4" w14:textId="77777777" w:rsidR="00346E63" w:rsidRDefault="00346E63" w:rsidP="00346E63">
            <w:pPr>
              <w:spacing w:after="0" w:line="259" w:lineRule="auto"/>
              <w:ind w:left="850" w:right="353" w:hanging="336"/>
              <w:rPr>
                <w:rFonts w:ascii="Times New Roman" w:hAnsi="Times New Roman"/>
                <w:b/>
                <w:sz w:val="26"/>
                <w:szCs w:val="26"/>
              </w:rPr>
            </w:pPr>
            <w:r w:rsidRPr="00224BD2">
              <w:rPr>
                <w:rFonts w:ascii="Times New Roman" w:hAnsi="Times New Roman"/>
                <w:b/>
                <w:sz w:val="26"/>
                <w:szCs w:val="26"/>
              </w:rPr>
              <w:t xml:space="preserve">NGUYỄN THỊ ĐỊNH </w:t>
            </w:r>
          </w:p>
          <w:p w14:paraId="5A18D367" w14:textId="77777777" w:rsidR="00346E63" w:rsidRDefault="00346E63" w:rsidP="00346E63">
            <w:pPr>
              <w:spacing w:after="0" w:line="259" w:lineRule="auto"/>
              <w:ind w:left="850" w:right="353" w:hanging="336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562D36" wp14:editId="731153F8">
                      <wp:simplePos x="0" y="0"/>
                      <wp:positionH relativeFrom="column">
                        <wp:posOffset>760600</wp:posOffset>
                      </wp:positionH>
                      <wp:positionV relativeFrom="paragraph">
                        <wp:posOffset>8446</wp:posOffset>
                      </wp:positionV>
                      <wp:extent cx="749147" cy="0"/>
                      <wp:effectExtent l="0" t="0" r="0" b="0"/>
                      <wp:wrapNone/>
                      <wp:docPr id="11342246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91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46C88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pt,.65pt" to="118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573089D" w14:textId="1FDC48BD" w:rsidR="00346E63" w:rsidRPr="00224BD2" w:rsidRDefault="00346E63" w:rsidP="00346E63">
            <w:pPr>
              <w:spacing w:after="0" w:line="259" w:lineRule="auto"/>
              <w:ind w:left="850" w:right="353" w:hanging="336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</w:tcPr>
          <w:p w14:paraId="291E1B9F" w14:textId="77777777" w:rsidR="00346E63" w:rsidRPr="00224BD2" w:rsidRDefault="00346E63" w:rsidP="00346E63">
            <w:pPr>
              <w:spacing w:after="0" w:line="259" w:lineRule="auto"/>
              <w:ind w:right="84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24BD2">
              <w:rPr>
                <w:noProof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ACF4BC0" wp14:editId="7D99EBEC">
                      <wp:simplePos x="0" y="0"/>
                      <wp:positionH relativeFrom="column">
                        <wp:posOffset>676487</wp:posOffset>
                      </wp:positionH>
                      <wp:positionV relativeFrom="paragraph">
                        <wp:posOffset>155574</wp:posOffset>
                      </wp:positionV>
                      <wp:extent cx="2091055" cy="45719"/>
                      <wp:effectExtent l="0" t="0" r="0" b="0"/>
                      <wp:wrapNone/>
                      <wp:docPr id="9053" name="Group 90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2091055" cy="45719"/>
                                <a:chOff x="0" y="0"/>
                                <a:chExt cx="1930400" cy="6350"/>
                              </a:xfrm>
                            </wpg:grpSpPr>
                            <wps:wsp>
                              <wps:cNvPr id="498" name="Shape 498"/>
                              <wps:cNvSpPr/>
                              <wps:spPr>
                                <a:xfrm>
                                  <a:off x="0" y="0"/>
                                  <a:ext cx="19304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0400">
                                      <a:moveTo>
                                        <a:pt x="0" y="0"/>
                                      </a:moveTo>
                                      <a:lnTo>
                                        <a:pt x="193040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A5B48B" id="Group 9053" o:spid="_x0000_s1026" style="position:absolute;margin-left:53.25pt;margin-top:12.25pt;width:164.65pt;height:3.6pt;flip:y;z-index:251659264;mso-width-relative:margin;mso-height-relative:margin" coordsize="193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">
                      <v:shape id="Shape 498" o:spid="_x0000_s1027" style="position:absolute;width:19304;height:0;visibility:visible;mso-wrap-style:square;v-text-anchor:top" coordsize="193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" path="m,l1930400,e" filled="f" strokeweight=".5pt">
                        <v:stroke miterlimit="83231f" joinstyle="miter"/>
                        <v:path arrowok="t" textboxrect="0,0,1930400,0"/>
                      </v:shape>
                    </v:group>
                  </w:pict>
                </mc:Fallback>
              </mc:AlternateContent>
            </w:r>
            <w:r w:rsidRPr="00224BD2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Độc lập – Tự do – Hạnh phúc </w:t>
            </w:r>
          </w:p>
          <w:p w14:paraId="0316592A" w14:textId="77777777" w:rsidR="00346E63" w:rsidRPr="00224BD2" w:rsidRDefault="00346E63" w:rsidP="00346E63">
            <w:pPr>
              <w:spacing w:after="0" w:line="259" w:lineRule="auto"/>
              <w:ind w:right="11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24BD2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15466D82" w14:textId="0F9193C6" w:rsidR="00346E63" w:rsidRPr="00363E86" w:rsidRDefault="00346E63" w:rsidP="00346E63">
            <w:pPr>
              <w:spacing w:after="0" w:line="259" w:lineRule="auto"/>
              <w:ind w:right="70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363E86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Quận 7, ngày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 </w:t>
            </w:r>
            <w:r w:rsidRPr="00363E86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 </w:t>
            </w:r>
            <w:r w:rsidRPr="00363E86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năm 20</w:t>
            </w:r>
            <w:r w:rsidR="00E36B6C">
              <w:rPr>
                <w:rFonts w:ascii="Times New Roman" w:hAnsi="Times New Roman"/>
                <w:i/>
                <w:iCs/>
                <w:sz w:val="26"/>
                <w:szCs w:val="26"/>
              </w:rPr>
              <w:t>….</w:t>
            </w:r>
          </w:p>
        </w:tc>
      </w:tr>
    </w:tbl>
    <w:p w14:paraId="2B8AAB4D" w14:textId="7B42EAA0" w:rsidR="00A449FF" w:rsidRDefault="00885695" w:rsidP="007D5C3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GIẤY</w:t>
      </w:r>
      <w:r w:rsidR="00A449FF">
        <w:rPr>
          <w:b/>
          <w:sz w:val="32"/>
          <w:szCs w:val="32"/>
        </w:rPr>
        <w:t xml:space="preserve"> </w:t>
      </w:r>
      <w:r w:rsidR="002B2A1F">
        <w:rPr>
          <w:b/>
          <w:sz w:val="32"/>
          <w:szCs w:val="32"/>
        </w:rPr>
        <w:t xml:space="preserve">XÁC NHẬN </w:t>
      </w:r>
    </w:p>
    <w:p w14:paraId="12691CDF" w14:textId="77777777" w:rsidR="007D5C36" w:rsidRDefault="007D5C36" w:rsidP="007D5C36">
      <w:pPr>
        <w:spacing w:after="0"/>
        <w:jc w:val="center"/>
        <w:rPr>
          <w:b/>
          <w:sz w:val="32"/>
          <w:szCs w:val="32"/>
        </w:rPr>
      </w:pPr>
    </w:p>
    <w:p w14:paraId="01DA794D" w14:textId="77777777" w:rsidR="003D516A" w:rsidRPr="003D516A" w:rsidRDefault="003D516A" w:rsidP="007D5C36">
      <w:pPr>
        <w:spacing w:after="0"/>
        <w:jc w:val="center"/>
        <w:rPr>
          <w:b/>
          <w:sz w:val="2"/>
          <w:szCs w:val="32"/>
        </w:rPr>
      </w:pPr>
    </w:p>
    <w:p w14:paraId="043896EB" w14:textId="6C784EB9" w:rsidR="00A449FF" w:rsidRPr="00E447E6" w:rsidRDefault="00E447E6" w:rsidP="001C1CCC">
      <w:pPr>
        <w:tabs>
          <w:tab w:val="left" w:pos="567"/>
          <w:tab w:val="left" w:pos="1843"/>
        </w:tabs>
        <w:spacing w:after="0" w:line="360" w:lineRule="auto"/>
        <w:jc w:val="center"/>
        <w:rPr>
          <w:b/>
          <w:bCs/>
          <w:sz w:val="28"/>
          <w:szCs w:val="28"/>
        </w:rPr>
      </w:pPr>
      <w:r w:rsidRPr="00E447E6">
        <w:rPr>
          <w:b/>
          <w:bCs/>
          <w:sz w:val="28"/>
          <w:szCs w:val="28"/>
        </w:rPr>
        <w:t>TRƯỜNG TIỂU HỌC NGUYỄN THỊ ĐỊNH XÁC NHẬN:</w:t>
      </w:r>
    </w:p>
    <w:p w14:paraId="4789F7EF" w14:textId="77777777" w:rsidR="007D5C36" w:rsidRPr="005E4E14" w:rsidRDefault="007D5C36" w:rsidP="007D5C36">
      <w:pPr>
        <w:tabs>
          <w:tab w:val="left" w:pos="567"/>
          <w:tab w:val="left" w:pos="1843"/>
        </w:tabs>
        <w:spacing w:after="0" w:line="240" w:lineRule="auto"/>
        <w:rPr>
          <w:sz w:val="26"/>
          <w:szCs w:val="26"/>
        </w:rPr>
      </w:pPr>
    </w:p>
    <w:p w14:paraId="59A9A9C8" w14:textId="274D5903" w:rsidR="002661D7" w:rsidRPr="00F71306" w:rsidRDefault="001C1CCC" w:rsidP="002661D7">
      <w:pPr>
        <w:tabs>
          <w:tab w:val="left" w:pos="1056"/>
          <w:tab w:val="left" w:pos="6379"/>
        </w:tabs>
        <w:spacing w:after="0" w:line="360" w:lineRule="auto"/>
        <w:jc w:val="both"/>
        <w:rPr>
          <w:sz w:val="28"/>
          <w:szCs w:val="28"/>
        </w:rPr>
      </w:pPr>
      <w:r w:rsidRPr="00F71306">
        <w:rPr>
          <w:sz w:val="28"/>
          <w:szCs w:val="28"/>
        </w:rPr>
        <w:t>Học sinh</w:t>
      </w:r>
      <w:r w:rsidR="00945E3F" w:rsidRPr="00F71306">
        <w:rPr>
          <w:sz w:val="28"/>
          <w:szCs w:val="28"/>
        </w:rPr>
        <w:t>:</w:t>
      </w:r>
      <w:r w:rsidR="00A449FF" w:rsidRPr="00F71306">
        <w:rPr>
          <w:sz w:val="28"/>
          <w:szCs w:val="28"/>
        </w:rPr>
        <w:t xml:space="preserve"> </w:t>
      </w:r>
      <w:r w:rsidR="007967AA">
        <w:rPr>
          <w:b/>
          <w:bCs/>
          <w:sz w:val="28"/>
          <w:szCs w:val="28"/>
        </w:rPr>
        <w:t>…………………………………………</w:t>
      </w:r>
    </w:p>
    <w:p w14:paraId="0A026AF3" w14:textId="25BAA50C" w:rsidR="00945E3F" w:rsidRDefault="00AB253D" w:rsidP="002661D7">
      <w:pPr>
        <w:tabs>
          <w:tab w:val="left" w:pos="1056"/>
          <w:tab w:val="left" w:pos="6379"/>
        </w:tabs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Ngày sinh</w:t>
      </w:r>
      <w:r w:rsidR="00FC7E13" w:rsidRPr="00F71306">
        <w:rPr>
          <w:sz w:val="28"/>
          <w:szCs w:val="28"/>
        </w:rPr>
        <w:t>:</w:t>
      </w:r>
      <w:r w:rsidR="00660932" w:rsidRPr="00F71306">
        <w:rPr>
          <w:sz w:val="28"/>
          <w:szCs w:val="28"/>
        </w:rPr>
        <w:t xml:space="preserve"> </w:t>
      </w:r>
      <w:r w:rsidR="007967AA">
        <w:rPr>
          <w:b/>
          <w:bCs/>
          <w:sz w:val="28"/>
          <w:szCs w:val="28"/>
        </w:rPr>
        <w:t>…………………………………………</w:t>
      </w:r>
    </w:p>
    <w:p w14:paraId="41E0259F" w14:textId="60B85EAC" w:rsidR="007B527D" w:rsidRDefault="007B527D" w:rsidP="002661D7">
      <w:pPr>
        <w:tabs>
          <w:tab w:val="left" w:pos="1056"/>
          <w:tab w:val="left" w:pos="6379"/>
        </w:tabs>
        <w:spacing w:after="0" w:line="360" w:lineRule="auto"/>
        <w:jc w:val="both"/>
        <w:rPr>
          <w:b/>
          <w:bCs/>
          <w:sz w:val="28"/>
          <w:szCs w:val="28"/>
        </w:rPr>
      </w:pPr>
      <w:r w:rsidRPr="00970724">
        <w:rPr>
          <w:sz w:val="28"/>
          <w:szCs w:val="28"/>
        </w:rPr>
        <w:t>Giới tính:</w:t>
      </w:r>
      <w:r w:rsidR="00970724">
        <w:rPr>
          <w:b/>
          <w:bCs/>
          <w:sz w:val="28"/>
          <w:szCs w:val="28"/>
        </w:rPr>
        <w:t xml:space="preserve"> …………………………………………</w:t>
      </w:r>
    </w:p>
    <w:p w14:paraId="5ED115F1" w14:textId="5619F098" w:rsidR="007B527D" w:rsidRDefault="007B527D" w:rsidP="002661D7">
      <w:pPr>
        <w:tabs>
          <w:tab w:val="left" w:pos="1056"/>
          <w:tab w:val="left" w:pos="6379"/>
        </w:tabs>
        <w:spacing w:after="0" w:line="360" w:lineRule="auto"/>
        <w:jc w:val="both"/>
        <w:rPr>
          <w:b/>
          <w:bCs/>
          <w:sz w:val="28"/>
          <w:szCs w:val="28"/>
        </w:rPr>
      </w:pPr>
      <w:r w:rsidRPr="00970724">
        <w:rPr>
          <w:sz w:val="28"/>
          <w:szCs w:val="28"/>
        </w:rPr>
        <w:t>Mã định danh:</w:t>
      </w:r>
      <w:r w:rsidR="00970724">
        <w:rPr>
          <w:b/>
          <w:bCs/>
          <w:sz w:val="28"/>
          <w:szCs w:val="28"/>
        </w:rPr>
        <w:t xml:space="preserve"> ……………………………………</w:t>
      </w:r>
    </w:p>
    <w:p w14:paraId="3C9FB4AC" w14:textId="6721E066" w:rsidR="0061780A" w:rsidRPr="00312B65" w:rsidRDefault="0061780A" w:rsidP="002661D7">
      <w:pPr>
        <w:tabs>
          <w:tab w:val="left" w:pos="1056"/>
          <w:tab w:val="left" w:pos="6379"/>
        </w:tabs>
        <w:spacing w:after="0" w:line="360" w:lineRule="auto"/>
        <w:jc w:val="both"/>
        <w:rPr>
          <w:sz w:val="28"/>
          <w:szCs w:val="28"/>
        </w:rPr>
      </w:pPr>
      <w:r w:rsidRPr="00312B65">
        <w:rPr>
          <w:sz w:val="28"/>
          <w:szCs w:val="28"/>
        </w:rPr>
        <w:t>Nơi thường trú</w:t>
      </w:r>
      <w:r w:rsidR="00312B65" w:rsidRPr="00312B65">
        <w:rPr>
          <w:sz w:val="28"/>
          <w:szCs w:val="28"/>
        </w:rPr>
        <w:t>: ………………………………………….</w:t>
      </w:r>
    </w:p>
    <w:p w14:paraId="2194CC0D" w14:textId="1A610BD1" w:rsidR="00312B65" w:rsidRPr="00312B65" w:rsidRDefault="00312B65" w:rsidP="002661D7">
      <w:pPr>
        <w:tabs>
          <w:tab w:val="left" w:pos="1056"/>
          <w:tab w:val="left" w:pos="6379"/>
        </w:tabs>
        <w:spacing w:after="0" w:line="360" w:lineRule="auto"/>
        <w:jc w:val="both"/>
        <w:rPr>
          <w:sz w:val="28"/>
          <w:szCs w:val="28"/>
        </w:rPr>
      </w:pPr>
      <w:r w:rsidRPr="00312B65">
        <w:rPr>
          <w:sz w:val="28"/>
          <w:szCs w:val="28"/>
        </w:rPr>
        <w:t>Nơi ở hiện tại: ………………………………………………</w:t>
      </w:r>
    </w:p>
    <w:p w14:paraId="6197436C" w14:textId="1F27EDBE" w:rsidR="00B24824" w:rsidRPr="00F71306" w:rsidRDefault="00A31B56" w:rsidP="007D5C36">
      <w:pPr>
        <w:tabs>
          <w:tab w:val="left" w:pos="1056"/>
        </w:tabs>
        <w:spacing w:after="0" w:line="360" w:lineRule="auto"/>
        <w:jc w:val="both"/>
        <w:rPr>
          <w:sz w:val="28"/>
          <w:szCs w:val="28"/>
        </w:rPr>
      </w:pPr>
      <w:r w:rsidRPr="00A31B56">
        <w:rPr>
          <w:sz w:val="28"/>
          <w:szCs w:val="28"/>
        </w:rPr>
        <w:t>Hiện đang là học sinh lớp………………… Năm học……………………………</w:t>
      </w:r>
    </w:p>
    <w:tbl>
      <w:tblPr>
        <w:tblStyle w:val="TableGrid"/>
        <w:tblW w:w="10353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7"/>
        <w:gridCol w:w="5386"/>
      </w:tblGrid>
      <w:tr w:rsidR="00A80B40" w:rsidRPr="00F71306" w14:paraId="37828916" w14:textId="77777777" w:rsidTr="00AF3A71">
        <w:tc>
          <w:tcPr>
            <w:tcW w:w="4967" w:type="dxa"/>
          </w:tcPr>
          <w:p w14:paraId="79717E38" w14:textId="12042BD3" w:rsidR="00C27AE0" w:rsidRPr="00F71306" w:rsidRDefault="00C27AE0" w:rsidP="00FA613D">
            <w:pPr>
              <w:jc w:val="center"/>
              <w:rPr>
                <w:sz w:val="28"/>
                <w:szCs w:val="28"/>
              </w:rPr>
            </w:pPr>
          </w:p>
          <w:p w14:paraId="4511EC55" w14:textId="5BA458F0" w:rsidR="00C27AE0" w:rsidRPr="00F71306" w:rsidRDefault="00C27AE0" w:rsidP="00FA613D">
            <w:pPr>
              <w:jc w:val="center"/>
              <w:rPr>
                <w:sz w:val="28"/>
                <w:szCs w:val="28"/>
              </w:rPr>
            </w:pPr>
          </w:p>
          <w:p w14:paraId="4AF4C3C8" w14:textId="1F88630A" w:rsidR="00C27AE0" w:rsidRPr="00F71306" w:rsidRDefault="00C27AE0" w:rsidP="00FA613D">
            <w:pPr>
              <w:jc w:val="center"/>
              <w:rPr>
                <w:sz w:val="28"/>
                <w:szCs w:val="28"/>
              </w:rPr>
            </w:pPr>
          </w:p>
          <w:p w14:paraId="269FEF3D" w14:textId="3792C0E2" w:rsidR="001E45F8" w:rsidRPr="00F71306" w:rsidRDefault="001E45F8" w:rsidP="007D5C36">
            <w:pPr>
              <w:tabs>
                <w:tab w:val="left" w:pos="1056"/>
              </w:tabs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56C37D8B" w14:textId="60244228" w:rsidR="00446892" w:rsidRPr="00F71306" w:rsidRDefault="00E447E6" w:rsidP="007D5C36">
            <w:pPr>
              <w:tabs>
                <w:tab w:val="left" w:pos="1056"/>
                <w:tab w:val="decimal" w:pos="6804"/>
                <w:tab w:val="decimal" w:pos="7088"/>
                <w:tab w:val="center" w:pos="7371"/>
              </w:tabs>
              <w:spacing w:after="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71306">
              <w:rPr>
                <w:b/>
                <w:bCs/>
                <w:sz w:val="28"/>
                <w:szCs w:val="28"/>
              </w:rPr>
              <w:t>HIỆU TRƯỞNG</w:t>
            </w:r>
          </w:p>
          <w:p w14:paraId="2F1D8B51" w14:textId="5A0C9E26" w:rsidR="001E4F7E" w:rsidRPr="00F71306" w:rsidRDefault="00CE7713" w:rsidP="007D5C36">
            <w:pPr>
              <w:tabs>
                <w:tab w:val="left" w:pos="1056"/>
                <w:tab w:val="decimal" w:pos="6804"/>
                <w:tab w:val="decimal" w:pos="7088"/>
                <w:tab w:val="center" w:pos="7371"/>
              </w:tabs>
              <w:spacing w:after="0" w:line="360" w:lineRule="auto"/>
              <w:jc w:val="center"/>
              <w:rPr>
                <w:sz w:val="28"/>
                <w:szCs w:val="28"/>
              </w:rPr>
            </w:pPr>
            <w:r w:rsidRPr="00F71306">
              <w:rPr>
                <w:sz w:val="28"/>
                <w:szCs w:val="28"/>
              </w:rPr>
              <w:t xml:space="preserve"> </w:t>
            </w:r>
          </w:p>
          <w:p w14:paraId="292B89AA" w14:textId="66BA6A9E" w:rsidR="001E4F7E" w:rsidRPr="00F71306" w:rsidRDefault="001E4F7E" w:rsidP="007D5C36">
            <w:pPr>
              <w:tabs>
                <w:tab w:val="left" w:pos="1056"/>
                <w:tab w:val="decimal" w:pos="6804"/>
                <w:tab w:val="decimal" w:pos="7088"/>
                <w:tab w:val="center" w:pos="7371"/>
              </w:tabs>
              <w:spacing w:after="0" w:line="360" w:lineRule="auto"/>
              <w:jc w:val="center"/>
              <w:rPr>
                <w:sz w:val="28"/>
                <w:szCs w:val="28"/>
              </w:rPr>
            </w:pPr>
          </w:p>
          <w:p w14:paraId="18992A82" w14:textId="77777777" w:rsidR="00C27AE0" w:rsidRPr="00F71306" w:rsidRDefault="00C27AE0" w:rsidP="007D5C36">
            <w:pPr>
              <w:tabs>
                <w:tab w:val="left" w:pos="1056"/>
                <w:tab w:val="decimal" w:pos="6804"/>
                <w:tab w:val="decimal" w:pos="7088"/>
                <w:tab w:val="center" w:pos="7371"/>
              </w:tabs>
              <w:spacing w:after="0" w:line="360" w:lineRule="auto"/>
              <w:jc w:val="center"/>
              <w:rPr>
                <w:sz w:val="28"/>
                <w:szCs w:val="28"/>
              </w:rPr>
            </w:pPr>
          </w:p>
          <w:p w14:paraId="090247A0" w14:textId="6A0AE64D" w:rsidR="001E4F7E" w:rsidRPr="00F71306" w:rsidRDefault="001E4F7E" w:rsidP="007D5C36">
            <w:pPr>
              <w:tabs>
                <w:tab w:val="left" w:pos="1056"/>
                <w:tab w:val="decimal" w:pos="6804"/>
                <w:tab w:val="decimal" w:pos="7088"/>
                <w:tab w:val="center" w:pos="7371"/>
              </w:tabs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5D1E12B" w14:textId="77777777" w:rsidR="004439EB" w:rsidRPr="00111652" w:rsidRDefault="004439EB" w:rsidP="007D5C36">
      <w:pPr>
        <w:tabs>
          <w:tab w:val="decimal" w:pos="7088"/>
          <w:tab w:val="center" w:pos="7371"/>
        </w:tabs>
        <w:spacing w:after="0"/>
        <w:jc w:val="both"/>
        <w:rPr>
          <w:sz w:val="22"/>
        </w:rPr>
      </w:pPr>
    </w:p>
    <w:sectPr w:rsidR="004439EB" w:rsidRPr="00111652" w:rsidSect="007E73A8">
      <w:pgSz w:w="12240" w:h="15840"/>
      <w:pgMar w:top="568" w:right="758" w:bottom="28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E77C2"/>
    <w:multiLevelType w:val="hybridMultilevel"/>
    <w:tmpl w:val="E1E6F166"/>
    <w:lvl w:ilvl="0" w:tplc="F66A03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71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FF"/>
    <w:rsid w:val="000134A0"/>
    <w:rsid w:val="00034875"/>
    <w:rsid w:val="000B1650"/>
    <w:rsid w:val="000C5EEC"/>
    <w:rsid w:val="000D5CB4"/>
    <w:rsid w:val="000E4E62"/>
    <w:rsid w:val="000F0FA5"/>
    <w:rsid w:val="000F4094"/>
    <w:rsid w:val="00101E45"/>
    <w:rsid w:val="00106057"/>
    <w:rsid w:val="00111652"/>
    <w:rsid w:val="0013495C"/>
    <w:rsid w:val="00152CB6"/>
    <w:rsid w:val="00177700"/>
    <w:rsid w:val="001A0E39"/>
    <w:rsid w:val="001C1CCC"/>
    <w:rsid w:val="001C625B"/>
    <w:rsid w:val="001D7981"/>
    <w:rsid w:val="001E45F8"/>
    <w:rsid w:val="001E4F7E"/>
    <w:rsid w:val="002661D7"/>
    <w:rsid w:val="00290FF8"/>
    <w:rsid w:val="002967B4"/>
    <w:rsid w:val="002B2A1F"/>
    <w:rsid w:val="002B5C31"/>
    <w:rsid w:val="002E363B"/>
    <w:rsid w:val="002F54FB"/>
    <w:rsid w:val="002F63D1"/>
    <w:rsid w:val="00312B65"/>
    <w:rsid w:val="003248BB"/>
    <w:rsid w:val="00346E63"/>
    <w:rsid w:val="003641F5"/>
    <w:rsid w:val="00365224"/>
    <w:rsid w:val="003879EE"/>
    <w:rsid w:val="00390845"/>
    <w:rsid w:val="00390BE3"/>
    <w:rsid w:val="003D516A"/>
    <w:rsid w:val="003E3658"/>
    <w:rsid w:val="00403A6B"/>
    <w:rsid w:val="00427BF1"/>
    <w:rsid w:val="004439EB"/>
    <w:rsid w:val="004458D0"/>
    <w:rsid w:val="00446892"/>
    <w:rsid w:val="00475364"/>
    <w:rsid w:val="00484E15"/>
    <w:rsid w:val="004A053F"/>
    <w:rsid w:val="004A4199"/>
    <w:rsid w:val="004D59D8"/>
    <w:rsid w:val="004E5BBD"/>
    <w:rsid w:val="004E7E45"/>
    <w:rsid w:val="00533689"/>
    <w:rsid w:val="00536FC8"/>
    <w:rsid w:val="00582171"/>
    <w:rsid w:val="005E115B"/>
    <w:rsid w:val="005E4E14"/>
    <w:rsid w:val="005F6FFB"/>
    <w:rsid w:val="0061780A"/>
    <w:rsid w:val="00626BB0"/>
    <w:rsid w:val="006462A3"/>
    <w:rsid w:val="00660932"/>
    <w:rsid w:val="0066741B"/>
    <w:rsid w:val="006B60CB"/>
    <w:rsid w:val="006E10FD"/>
    <w:rsid w:val="006F077B"/>
    <w:rsid w:val="006F5E41"/>
    <w:rsid w:val="006F740A"/>
    <w:rsid w:val="00704391"/>
    <w:rsid w:val="007122AC"/>
    <w:rsid w:val="00712AD5"/>
    <w:rsid w:val="00724B72"/>
    <w:rsid w:val="00731AB9"/>
    <w:rsid w:val="0074403C"/>
    <w:rsid w:val="007879E4"/>
    <w:rsid w:val="007914F3"/>
    <w:rsid w:val="007937F4"/>
    <w:rsid w:val="007967AA"/>
    <w:rsid w:val="007A54E2"/>
    <w:rsid w:val="007B527D"/>
    <w:rsid w:val="007C6694"/>
    <w:rsid w:val="007D5C36"/>
    <w:rsid w:val="007E2D5A"/>
    <w:rsid w:val="007E73A8"/>
    <w:rsid w:val="00811914"/>
    <w:rsid w:val="00831A66"/>
    <w:rsid w:val="00840376"/>
    <w:rsid w:val="0084660D"/>
    <w:rsid w:val="0084717F"/>
    <w:rsid w:val="00883565"/>
    <w:rsid w:val="00885695"/>
    <w:rsid w:val="00886270"/>
    <w:rsid w:val="008A0EE2"/>
    <w:rsid w:val="008B65FF"/>
    <w:rsid w:val="008F7D83"/>
    <w:rsid w:val="00916475"/>
    <w:rsid w:val="009227DC"/>
    <w:rsid w:val="009458FE"/>
    <w:rsid w:val="00945E3F"/>
    <w:rsid w:val="00970724"/>
    <w:rsid w:val="00970AAF"/>
    <w:rsid w:val="00975C61"/>
    <w:rsid w:val="00996CD0"/>
    <w:rsid w:val="009C3765"/>
    <w:rsid w:val="009C7480"/>
    <w:rsid w:val="009D7FB5"/>
    <w:rsid w:val="009E1E6C"/>
    <w:rsid w:val="009E6D27"/>
    <w:rsid w:val="009F6C5F"/>
    <w:rsid w:val="009F7915"/>
    <w:rsid w:val="00A10F05"/>
    <w:rsid w:val="00A17DE4"/>
    <w:rsid w:val="00A31B56"/>
    <w:rsid w:val="00A404E6"/>
    <w:rsid w:val="00A4128C"/>
    <w:rsid w:val="00A449FF"/>
    <w:rsid w:val="00A80B40"/>
    <w:rsid w:val="00A859C7"/>
    <w:rsid w:val="00A90515"/>
    <w:rsid w:val="00AB253D"/>
    <w:rsid w:val="00AD147D"/>
    <w:rsid w:val="00AF0998"/>
    <w:rsid w:val="00AF3A71"/>
    <w:rsid w:val="00B15A82"/>
    <w:rsid w:val="00B24824"/>
    <w:rsid w:val="00B73842"/>
    <w:rsid w:val="00B74F59"/>
    <w:rsid w:val="00B91FE8"/>
    <w:rsid w:val="00BA2636"/>
    <w:rsid w:val="00BD4E56"/>
    <w:rsid w:val="00BD5DF6"/>
    <w:rsid w:val="00BE6A2F"/>
    <w:rsid w:val="00C165BC"/>
    <w:rsid w:val="00C2256E"/>
    <w:rsid w:val="00C27AE0"/>
    <w:rsid w:val="00C27E2E"/>
    <w:rsid w:val="00C43793"/>
    <w:rsid w:val="00C635E4"/>
    <w:rsid w:val="00C70CB7"/>
    <w:rsid w:val="00C734FB"/>
    <w:rsid w:val="00C81904"/>
    <w:rsid w:val="00C96203"/>
    <w:rsid w:val="00CB3050"/>
    <w:rsid w:val="00CB368D"/>
    <w:rsid w:val="00CC1B22"/>
    <w:rsid w:val="00CD5895"/>
    <w:rsid w:val="00CE7713"/>
    <w:rsid w:val="00CF2769"/>
    <w:rsid w:val="00CF2ADA"/>
    <w:rsid w:val="00CF2E03"/>
    <w:rsid w:val="00D050B0"/>
    <w:rsid w:val="00D14417"/>
    <w:rsid w:val="00D17AD0"/>
    <w:rsid w:val="00D22DB7"/>
    <w:rsid w:val="00D253B9"/>
    <w:rsid w:val="00D659D2"/>
    <w:rsid w:val="00DB5C90"/>
    <w:rsid w:val="00DD1BE9"/>
    <w:rsid w:val="00DD5DFA"/>
    <w:rsid w:val="00DE083C"/>
    <w:rsid w:val="00DE1D1F"/>
    <w:rsid w:val="00E01A32"/>
    <w:rsid w:val="00E204E3"/>
    <w:rsid w:val="00E32FFE"/>
    <w:rsid w:val="00E36B6C"/>
    <w:rsid w:val="00E447E6"/>
    <w:rsid w:val="00E62A26"/>
    <w:rsid w:val="00E94B72"/>
    <w:rsid w:val="00EA17C1"/>
    <w:rsid w:val="00EA6212"/>
    <w:rsid w:val="00EB6C79"/>
    <w:rsid w:val="00EC0443"/>
    <w:rsid w:val="00ED450D"/>
    <w:rsid w:val="00EF6928"/>
    <w:rsid w:val="00F04FE5"/>
    <w:rsid w:val="00F272E3"/>
    <w:rsid w:val="00F4268D"/>
    <w:rsid w:val="00F50A06"/>
    <w:rsid w:val="00F653D9"/>
    <w:rsid w:val="00F71306"/>
    <w:rsid w:val="00FA3D9C"/>
    <w:rsid w:val="00FA613D"/>
    <w:rsid w:val="00FA6721"/>
    <w:rsid w:val="00FC5759"/>
    <w:rsid w:val="00FC7E13"/>
    <w:rsid w:val="00FE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4D337"/>
  <w15:chartTrackingRefBased/>
  <w15:docId w15:val="{FF409E1E-D707-4955-A3DA-F75D95B7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FF"/>
    <w:pPr>
      <w:spacing w:after="200" w:line="276" w:lineRule="auto"/>
    </w:pPr>
    <w:rPr>
      <w:rFonts w:eastAsia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46E63"/>
    <w:pPr>
      <w:spacing w:after="0" w:line="240" w:lineRule="auto"/>
    </w:pPr>
    <w:rPr>
      <w:rFonts w:asciiTheme="minorHAnsi" w:eastAsiaTheme="minorEastAsia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ND\DBM_NND\DB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8FDAD-B8DE-4670-87BC-A736618EF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DBM</Template>
  <TotalTime>62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Nhi</dc:creator>
  <cp:keywords/>
  <dc:description/>
  <cp:lastModifiedBy>Le Minh Chau</cp:lastModifiedBy>
  <cp:revision>70</cp:revision>
  <cp:lastPrinted>2022-04-13T08:59:00Z</cp:lastPrinted>
  <dcterms:created xsi:type="dcterms:W3CDTF">2019-08-28T07:31:00Z</dcterms:created>
  <dcterms:modified xsi:type="dcterms:W3CDTF">2023-07-25T13:58:00Z</dcterms:modified>
</cp:coreProperties>
</file>